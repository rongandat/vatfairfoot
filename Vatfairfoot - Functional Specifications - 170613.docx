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CC3D34" w:rsidP="00CC3D34">
                <w:pPr>
                  <w:pStyle w:val="NoSpacing"/>
                  <w:jc w:val="right"/>
                  <w:rPr>
                    <w:rFonts w:asciiTheme="majorHAnsi" w:eastAsiaTheme="majorEastAsia" w:hAnsiTheme="majorHAnsi" w:cstheme="majorBidi"/>
                    <w:caps/>
                  </w:rPr>
                </w:pPr>
                <w:r>
                  <w:rPr>
                    <w:rFonts w:asciiTheme="majorHAnsi" w:eastAsiaTheme="majorEastAsia" w:hAnsiTheme="majorHAnsi" w:cstheme="majorBidi"/>
                    <w:caps/>
                    <w:noProof/>
                  </w:rPr>
                  <w:drawing>
                    <wp:inline distT="0" distB="0" distL="0" distR="0">
                      <wp:extent cx="2303060" cy="828675"/>
                      <wp:effectExtent l="19050" t="0" r="1990" b="0"/>
                      <wp:docPr id="8" name="Picture 7" descr="JPEG-Sirius's Logo.jpg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JPEG-Sirius's Logo.jpg"/>
                              <pic:cNvPicPr/>
                            </pic:nvPicPr>
                            <pic:blipFill>
                              <a:blip r:embed="rId9" cstate="print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303653" cy="82888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5118F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The </w:t>
                    </w:r>
                    <w:r w:rsidR="00865911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Specification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CC3D34" w:rsidP="00CC3D3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Vatfairfoot</w:t>
                    </w:r>
                    <w:proofErr w:type="spellEnd"/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CC3D34" w:rsidP="00CC3D34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Michael </w:t>
                    </w:r>
                    <w:proofErr w:type="spellStart"/>
                    <w:r>
                      <w:rPr>
                        <w:b/>
                        <w:bCs/>
                      </w:rPr>
                      <w:t>Lallemand</w:t>
                    </w:r>
                    <w:proofErr w:type="spellEnd"/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6-17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CC3D34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6/17/2013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CC3D34">
          <w:r>
            <w:rPr>
              <w:noProof/>
            </w:rPr>
            <w:drawing>
              <wp:inline distT="0" distB="0" distL="0" distR="0">
                <wp:extent cx="904875" cy="838200"/>
                <wp:effectExtent l="19050" t="0" r="9525" b="0"/>
                <wp:docPr id="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04875" cy="838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p w:rsidR="00904913" w:rsidRDefault="00CC3D34">
              <w:r>
                <w:t>Functional Specifications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C45CA1" w:rsidRDefault="0078115E">
      <w:pPr>
        <w:pStyle w:val="TOC1"/>
        <w:tabs>
          <w:tab w:val="right" w:leader="dot" w:pos="1079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78115E">
        <w:rPr>
          <w:b w:val="0"/>
        </w:rPr>
        <w:fldChar w:fldCharType="begin"/>
      </w:r>
      <w:r w:rsidR="001C5100">
        <w:instrText xml:space="preserve"> TOC \o "1-3" \h \z \t "AxureHeading1,1,AxureHeading2,2,AxureHeading3,3,AxureHeading4,4" </w:instrText>
      </w:r>
      <w:r w:rsidRPr="0078115E">
        <w:rPr>
          <w:b w:val="0"/>
        </w:rPr>
        <w:fldChar w:fldCharType="separate"/>
      </w:r>
      <w:hyperlink w:anchor="_Toc359252959" w:history="1">
        <w:r w:rsidR="00C45CA1" w:rsidRPr="00425097">
          <w:rPr>
            <w:rStyle w:val="Hyperlink"/>
            <w:noProof/>
          </w:rPr>
          <w:t>1. Pages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0" w:history="1">
        <w:r w:rsidR="00C45CA1" w:rsidRPr="00425097">
          <w:rPr>
            <w:rStyle w:val="Hyperlink"/>
            <w:noProof/>
          </w:rPr>
          <w:t>1.1. Page Tree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1" w:history="1">
        <w:r w:rsidR="00C45CA1" w:rsidRPr="00425097">
          <w:rPr>
            <w:rStyle w:val="Hyperlink"/>
            <w:noProof/>
          </w:rPr>
          <w:t>1.2. Tech info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2" w:history="1">
        <w:r w:rsidR="00C45CA1" w:rsidRPr="00425097">
          <w:rPr>
            <w:rStyle w:val="Hyperlink"/>
            <w:noProof/>
          </w:rPr>
          <w:t>1.3. Home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3" w:history="1">
        <w:r w:rsidR="00C45CA1" w:rsidRPr="00425097">
          <w:rPr>
            <w:rStyle w:val="Hyperlink"/>
            <w:noProof/>
          </w:rPr>
          <w:t>1.3.1.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4" w:history="1">
        <w:r w:rsidR="00C45CA1" w:rsidRPr="00425097">
          <w:rPr>
            <w:rStyle w:val="Hyperlink"/>
            <w:noProof/>
          </w:rPr>
          <w:t>1.3.2. Widget Table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5" w:history="1">
        <w:r w:rsidR="00C45CA1" w:rsidRPr="00425097">
          <w:rPr>
            <w:rStyle w:val="Hyperlink"/>
            <w:noProof/>
          </w:rPr>
          <w:t>1.4. PRODUITS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6" w:history="1">
        <w:r w:rsidR="00C45CA1" w:rsidRPr="00425097">
          <w:rPr>
            <w:rStyle w:val="Hyperlink"/>
            <w:noProof/>
          </w:rPr>
          <w:t>1.5. Tous les produits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7" w:history="1">
        <w:r w:rsidR="00C45CA1" w:rsidRPr="00425097">
          <w:rPr>
            <w:rStyle w:val="Hyperlink"/>
            <w:noProof/>
          </w:rPr>
          <w:t>1.6. Fiche produits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8" w:history="1">
        <w:r w:rsidR="00C45CA1" w:rsidRPr="00425097">
          <w:rPr>
            <w:rStyle w:val="Hyperlink"/>
            <w:noProof/>
          </w:rPr>
          <w:t>1.6.1.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69" w:history="1">
        <w:r w:rsidR="00C45CA1" w:rsidRPr="00425097">
          <w:rPr>
            <w:rStyle w:val="Hyperlink"/>
            <w:noProof/>
          </w:rPr>
          <w:t>1.7. News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0" w:history="1">
        <w:r w:rsidR="00C45CA1" w:rsidRPr="00425097">
          <w:rPr>
            <w:rStyle w:val="Hyperlink"/>
            <w:noProof/>
          </w:rPr>
          <w:t>1.7.1.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1" w:history="1">
        <w:r w:rsidR="00C45CA1" w:rsidRPr="00425097">
          <w:rPr>
            <w:rStyle w:val="Hyperlink"/>
            <w:noProof/>
          </w:rPr>
          <w:t>1.7.2. Widget Table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2" w:history="1">
        <w:r w:rsidR="00C45CA1" w:rsidRPr="00425097">
          <w:rPr>
            <w:rStyle w:val="Hyperlink"/>
            <w:noProof/>
          </w:rPr>
          <w:t>1.8. Gallery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3" w:history="1">
        <w:r w:rsidR="00C45CA1" w:rsidRPr="00425097">
          <w:rPr>
            <w:rStyle w:val="Hyperlink"/>
            <w:noProof/>
          </w:rPr>
          <w:t>1.9. Photos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4" w:history="1">
        <w:r w:rsidR="00C45CA1" w:rsidRPr="00425097">
          <w:rPr>
            <w:rStyle w:val="Hyperlink"/>
            <w:noProof/>
          </w:rPr>
          <w:t>1.9.1.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5" w:history="1">
        <w:r w:rsidR="00C45CA1" w:rsidRPr="00425097">
          <w:rPr>
            <w:rStyle w:val="Hyperlink"/>
            <w:noProof/>
          </w:rPr>
          <w:t>1.10. Videos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6" w:history="1">
        <w:r w:rsidR="00C45CA1" w:rsidRPr="00425097">
          <w:rPr>
            <w:rStyle w:val="Hyperlink"/>
            <w:noProof/>
          </w:rPr>
          <w:t>1.10.1.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7" w:history="1">
        <w:r w:rsidR="00C45CA1" w:rsidRPr="00425097">
          <w:rPr>
            <w:rStyle w:val="Hyperlink"/>
            <w:noProof/>
          </w:rPr>
          <w:t>1.11. Amis (friends)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8" w:history="1">
        <w:r w:rsidR="00C45CA1" w:rsidRPr="00425097">
          <w:rPr>
            <w:rStyle w:val="Hyperlink"/>
            <w:noProof/>
          </w:rPr>
          <w:t>1.11.1. User Interface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3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79" w:history="1">
        <w:r w:rsidR="00C45CA1" w:rsidRPr="00425097">
          <w:rPr>
            <w:rStyle w:val="Hyperlink"/>
            <w:noProof/>
          </w:rPr>
          <w:t>1.11.2. Widget Table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0" w:history="1">
        <w:r w:rsidR="00C45CA1" w:rsidRPr="00425097">
          <w:rPr>
            <w:rStyle w:val="Hyperlink"/>
            <w:noProof/>
          </w:rPr>
          <w:t>1.12. BLOG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1" w:history="1">
        <w:r w:rsidR="00C45CA1" w:rsidRPr="00425097">
          <w:rPr>
            <w:rStyle w:val="Hyperlink"/>
            <w:noProof/>
          </w:rPr>
          <w:t>1.13. STORY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2" w:history="1">
        <w:r w:rsidR="00C45CA1" w:rsidRPr="00425097">
          <w:rPr>
            <w:rStyle w:val="Hyperlink"/>
            <w:noProof/>
          </w:rPr>
          <w:t>1.14. Notre histoire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3" w:history="1">
        <w:r w:rsidR="00C45CA1" w:rsidRPr="00425097">
          <w:rPr>
            <w:rStyle w:val="Hyperlink"/>
            <w:noProof/>
          </w:rPr>
          <w:t>1.15. Nos engagements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4" w:history="1">
        <w:r w:rsidR="00C45CA1" w:rsidRPr="00425097">
          <w:rPr>
            <w:rStyle w:val="Hyperlink"/>
            <w:noProof/>
          </w:rPr>
          <w:t>1.16. Nos actions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5" w:history="1">
        <w:r w:rsidR="00C45CA1" w:rsidRPr="00425097">
          <w:rPr>
            <w:rStyle w:val="Hyperlink"/>
            <w:noProof/>
          </w:rPr>
          <w:t>1.17. CONTACT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5CA1" w:rsidRDefault="0078115E">
      <w:pPr>
        <w:pStyle w:val="TOC2"/>
        <w:tabs>
          <w:tab w:val="right" w:leader="dot" w:pos="1079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9252986" w:history="1">
        <w:r w:rsidR="00C45CA1" w:rsidRPr="00425097">
          <w:rPr>
            <w:rStyle w:val="Hyperlink"/>
            <w:noProof/>
          </w:rPr>
          <w:t>1.18. DOWNLOAD</w:t>
        </w:r>
        <w:r w:rsidR="00C45C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45CA1">
          <w:rPr>
            <w:noProof/>
            <w:webHidden/>
          </w:rPr>
          <w:instrText xml:space="preserve"> PAGEREF _Toc359252986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45CA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34D62" w:rsidRDefault="0078115E" w:rsidP="001C5100">
      <w:pPr>
        <w:rPr>
          <w:b/>
        </w:rPr>
      </w:pPr>
      <w:r>
        <w:rPr>
          <w:b/>
        </w:rPr>
        <w:fldChar w:fldCharType="end"/>
      </w:r>
    </w:p>
    <w:p w:rsidR="00CD2C33" w:rsidRDefault="0000023D">
      <w:pPr>
        <w:pStyle w:val="AxureHeading1"/>
        <w:keepNext/>
      </w:pPr>
      <w:bookmarkStart w:id="0" w:name="_Toc359252959"/>
      <w:r>
        <w:lastRenderedPageBreak/>
        <w:t>Pages</w:t>
      </w:r>
      <w:bookmarkEnd w:id="0"/>
    </w:p>
    <w:p w:rsidR="00CD2C33" w:rsidRDefault="0000023D">
      <w:pPr>
        <w:pStyle w:val="AxureHeading2"/>
        <w:keepNext/>
      </w:pPr>
      <w:bookmarkStart w:id="1" w:name="_Toc359252960"/>
      <w:r>
        <w:t>Page Tree</w:t>
      </w:r>
      <w:bookmarkEnd w:id="1"/>
    </w:p>
    <w:p w:rsidR="00CD2C33" w:rsidRDefault="0000023D">
      <w:r>
        <w:t xml:space="preserve">Tech </w:t>
      </w:r>
      <w:proofErr w:type="gramStart"/>
      <w:r>
        <w:t>info</w:t>
      </w:r>
      <w:r>
        <w:br/>
        <w:t>Home</w:t>
      </w:r>
      <w:r>
        <w:br/>
      </w:r>
      <w:r>
        <w:tab/>
        <w:t>PRODUITS</w:t>
      </w:r>
      <w:r>
        <w:br/>
      </w:r>
      <w:r>
        <w:tab/>
      </w:r>
      <w:r>
        <w:tab/>
      </w:r>
      <w:proofErr w:type="spellStart"/>
      <w:r>
        <w:t>Tous</w:t>
      </w:r>
      <w:proofErr w:type="spellEnd"/>
      <w:r>
        <w:t xml:space="preserve"> les </w:t>
      </w:r>
      <w:proofErr w:type="spellStart"/>
      <w:r>
        <w:t>produits</w:t>
      </w:r>
      <w:proofErr w:type="spellEnd"/>
      <w:r>
        <w:br/>
      </w:r>
      <w:r>
        <w:tab/>
      </w:r>
      <w:r>
        <w:tab/>
        <w:t xml:space="preserve">Fiche </w:t>
      </w:r>
      <w:proofErr w:type="spellStart"/>
      <w:r>
        <w:t>produits</w:t>
      </w:r>
      <w:proofErr w:type="spellEnd"/>
      <w:r>
        <w:br/>
      </w:r>
      <w:r>
        <w:tab/>
        <w:t>News</w:t>
      </w:r>
      <w:r>
        <w:br/>
      </w:r>
      <w:r>
        <w:tab/>
        <w:t>Gallery</w:t>
      </w:r>
      <w:r>
        <w:br/>
      </w:r>
      <w:r>
        <w:tab/>
      </w:r>
      <w:r>
        <w:tab/>
        <w:t>Photos</w:t>
      </w:r>
      <w:r>
        <w:br/>
      </w:r>
      <w:r>
        <w:tab/>
      </w:r>
      <w:r>
        <w:tab/>
        <w:t>Videos</w:t>
      </w:r>
      <w:r>
        <w:br/>
      </w:r>
      <w:r>
        <w:tab/>
        <w:t>Amis (friends)</w:t>
      </w:r>
      <w:r>
        <w:br/>
      </w:r>
      <w:r>
        <w:tab/>
        <w:t>BLOG</w:t>
      </w:r>
      <w:r>
        <w:br/>
      </w:r>
      <w:r>
        <w:tab/>
        <w:t>STORY</w:t>
      </w:r>
      <w:r>
        <w:br/>
      </w:r>
      <w:r>
        <w:tab/>
      </w:r>
      <w:r>
        <w:tab/>
        <w:t>Notre histoire</w:t>
      </w:r>
      <w:r>
        <w:br/>
      </w:r>
      <w:r>
        <w:tab/>
      </w:r>
      <w:r>
        <w:tab/>
      </w:r>
      <w:proofErr w:type="spellStart"/>
      <w:r>
        <w:t>Nos</w:t>
      </w:r>
      <w:proofErr w:type="spellEnd"/>
      <w:r>
        <w:t xml:space="preserve"> engagements</w:t>
      </w:r>
      <w:r>
        <w:br/>
      </w:r>
      <w:r>
        <w:tab/>
      </w:r>
      <w:r>
        <w:tab/>
      </w:r>
      <w:proofErr w:type="spellStart"/>
      <w:r>
        <w:t>Nos</w:t>
      </w:r>
      <w:proofErr w:type="spellEnd"/>
      <w:proofErr w:type="gramEnd"/>
      <w:r>
        <w:t xml:space="preserve"> actions</w:t>
      </w:r>
      <w:r>
        <w:br/>
      </w:r>
      <w:r>
        <w:tab/>
        <w:t>CONTACT</w:t>
      </w:r>
      <w:r>
        <w:br/>
      </w:r>
      <w:r>
        <w:tab/>
        <w:t>DOWNLOAD</w:t>
      </w:r>
    </w:p>
    <w:p w:rsidR="00CD2C33" w:rsidRDefault="0000023D">
      <w:pPr>
        <w:pStyle w:val="AxureHeading2"/>
        <w:keepNext/>
      </w:pPr>
      <w:r>
        <w:br w:type="page"/>
      </w:r>
      <w:bookmarkStart w:id="2" w:name="_Toc359252961"/>
      <w:r>
        <w:lastRenderedPageBreak/>
        <w:t>Tech info</w:t>
      </w:r>
      <w:bookmarkEnd w:id="2"/>
    </w:p>
    <w:p w:rsidR="00CD2C33" w:rsidRDefault="0000023D">
      <w:r>
        <w:t xml:space="preserve">PROJECT: </w:t>
      </w:r>
      <w:proofErr w:type="spellStart"/>
      <w:r>
        <w:t>Vatfairfoot</w:t>
      </w:r>
      <w:proofErr w:type="spellEnd"/>
      <w:r>
        <w:t xml:space="preserve"> </w:t>
      </w:r>
      <w:proofErr w:type="spellStart"/>
      <w:r>
        <w:t>eCommerce</w:t>
      </w:r>
      <w:proofErr w:type="spellEnd"/>
    </w:p>
    <w:p w:rsidR="00CD2C33" w:rsidRDefault="00CD2C33"/>
    <w:p w:rsidR="00CD2C33" w:rsidRDefault="0000023D">
      <w:r>
        <w:rPr>
          <w:b/>
        </w:rPr>
        <w:t>CMS</w:t>
      </w:r>
      <w:r>
        <w:t xml:space="preserve">: </w:t>
      </w:r>
      <w:proofErr w:type="spellStart"/>
      <w:r>
        <w:t>Prestashop</w:t>
      </w:r>
      <w:proofErr w:type="spellEnd"/>
    </w:p>
    <w:p w:rsidR="00CD2C33" w:rsidRDefault="00CD2C33"/>
    <w:p w:rsidR="00CD2C33" w:rsidRDefault="0000023D">
      <w:proofErr w:type="spellStart"/>
      <w:r>
        <w:rPr>
          <w:b/>
        </w:rPr>
        <w:t>Thème</w:t>
      </w:r>
      <w:proofErr w:type="spellEnd"/>
      <w:r>
        <w:t xml:space="preserve">: 01PREMIUM: </w:t>
      </w:r>
    </w:p>
    <w:p w:rsidR="00CD2C33" w:rsidRDefault="0000023D">
      <w:r>
        <w:t>http://addons.prestashop.com/demo/FO5387.html</w:t>
      </w:r>
    </w:p>
    <w:p w:rsidR="00CD2C33" w:rsidRDefault="00CD2C33"/>
    <w:p w:rsidR="00CD2C33" w:rsidRDefault="0000023D">
      <w:r>
        <w:rPr>
          <w:b/>
        </w:rPr>
        <w:t>BLOG MODULE</w:t>
      </w:r>
    </w:p>
    <w:p w:rsidR="00CD2C33" w:rsidRDefault="0000023D">
      <w:r>
        <w:t>http://addons.prestashop.com/fr/content-management/2500-blog-prestablog-posts-categories-comments-products.html</w:t>
      </w:r>
    </w:p>
    <w:p w:rsidR="00CC3D34" w:rsidRDefault="00CC3D34"/>
    <w:p w:rsidR="00CD2C33" w:rsidRPr="00CC3D34" w:rsidRDefault="00CC3D34">
      <w:pPr>
        <w:rPr>
          <w:b/>
        </w:rPr>
      </w:pPr>
      <w:r w:rsidRPr="00CC3D34">
        <w:rPr>
          <w:b/>
        </w:rPr>
        <w:t>NEWSLETTER</w:t>
      </w:r>
    </w:p>
    <w:p w:rsidR="00CD2C33" w:rsidRDefault="00CC3D34">
      <w:r>
        <w:t>Please advise a suitable newsletter module.</w:t>
      </w:r>
    </w:p>
    <w:p w:rsidR="00CC3D34" w:rsidRDefault="00CC3D34"/>
    <w:p w:rsidR="00CD2C33" w:rsidRDefault="0000023D">
      <w:r>
        <w:t>3 languages:</w:t>
      </w:r>
    </w:p>
    <w:p w:rsidR="00CD2C33" w:rsidRDefault="0000023D">
      <w:r>
        <w:t>FR</w:t>
      </w:r>
    </w:p>
    <w:p w:rsidR="00CD2C33" w:rsidRDefault="0000023D">
      <w:r>
        <w:t>EN</w:t>
      </w:r>
    </w:p>
    <w:p w:rsidR="00CD2C33" w:rsidRDefault="0000023D">
      <w:r>
        <w:t>SP</w:t>
      </w:r>
    </w:p>
    <w:p w:rsidR="00CD2C33" w:rsidRDefault="00CD2C33"/>
    <w:p w:rsidR="00CD2C33" w:rsidRDefault="0000023D">
      <w:r>
        <w:rPr>
          <w:b/>
        </w:rPr>
        <w:t>SITEMAP</w:t>
      </w:r>
      <w:r>
        <w:t>:</w:t>
      </w:r>
    </w:p>
    <w:p w:rsidR="00CD2C33" w:rsidRDefault="0000023D">
      <w:r>
        <w:t>HOME</w:t>
      </w:r>
    </w:p>
    <w:p w:rsidR="00CD2C33" w:rsidRDefault="0000023D">
      <w:r>
        <w:t>PRODUITS</w:t>
      </w:r>
    </w:p>
    <w:p w:rsidR="00CD2C33" w:rsidRDefault="0000023D">
      <w:r>
        <w:t xml:space="preserve">     HOMMES</w:t>
      </w:r>
    </w:p>
    <w:p w:rsidR="00CD2C33" w:rsidRDefault="0000023D">
      <w:r>
        <w:t xml:space="preserve">     • </w:t>
      </w:r>
      <w:proofErr w:type="spellStart"/>
      <w:r>
        <w:t>Tous</w:t>
      </w:r>
      <w:proofErr w:type="spellEnd"/>
    </w:p>
    <w:p w:rsidR="00CD2C33" w:rsidRDefault="0000023D">
      <w:r>
        <w:t xml:space="preserve">     </w:t>
      </w:r>
      <w:proofErr w:type="gramStart"/>
      <w:r>
        <w:t>• T-Shirt</w:t>
      </w:r>
      <w:proofErr w:type="gramEnd"/>
    </w:p>
    <w:p w:rsidR="00CD2C33" w:rsidRDefault="0000023D">
      <w:r>
        <w:t xml:space="preserve">     • </w:t>
      </w:r>
      <w:proofErr w:type="spellStart"/>
      <w:r>
        <w:t>Casquette</w:t>
      </w:r>
      <w:proofErr w:type="spellEnd"/>
    </w:p>
    <w:p w:rsidR="00CD2C33" w:rsidRDefault="0000023D">
      <w:r>
        <w:t xml:space="preserve">     • Bob</w:t>
      </w:r>
    </w:p>
    <w:p w:rsidR="00CD2C33" w:rsidRDefault="0000023D">
      <w:r>
        <w:t xml:space="preserve">     • </w:t>
      </w:r>
      <w:proofErr w:type="spellStart"/>
      <w:r>
        <w:t>Chaussures</w:t>
      </w:r>
      <w:proofErr w:type="spellEnd"/>
    </w:p>
    <w:p w:rsidR="00CD2C33" w:rsidRDefault="0000023D">
      <w:r>
        <w:t xml:space="preserve">     • Tongs</w:t>
      </w:r>
    </w:p>
    <w:p w:rsidR="00CD2C33" w:rsidRDefault="0000023D">
      <w:r>
        <w:t xml:space="preserve">     FEMMES</w:t>
      </w:r>
    </w:p>
    <w:p w:rsidR="00CD2C33" w:rsidRDefault="0000023D">
      <w:r>
        <w:t xml:space="preserve">     • </w:t>
      </w:r>
      <w:proofErr w:type="spellStart"/>
      <w:r>
        <w:t>Tous</w:t>
      </w:r>
      <w:proofErr w:type="spellEnd"/>
    </w:p>
    <w:p w:rsidR="00CD2C33" w:rsidRDefault="0000023D">
      <w:r>
        <w:t xml:space="preserve">     </w:t>
      </w:r>
      <w:proofErr w:type="gramStart"/>
      <w:r>
        <w:t>• T-Shirt</w:t>
      </w:r>
      <w:proofErr w:type="gramEnd"/>
    </w:p>
    <w:p w:rsidR="00CD2C33" w:rsidRDefault="0000023D">
      <w:r>
        <w:t xml:space="preserve">     • </w:t>
      </w:r>
      <w:proofErr w:type="spellStart"/>
      <w:r>
        <w:t>Casquette</w:t>
      </w:r>
      <w:proofErr w:type="spellEnd"/>
    </w:p>
    <w:p w:rsidR="00CD2C33" w:rsidRDefault="0000023D">
      <w:r>
        <w:t xml:space="preserve">     • Bob</w:t>
      </w:r>
    </w:p>
    <w:p w:rsidR="00CD2C33" w:rsidRDefault="0000023D">
      <w:r>
        <w:t xml:space="preserve">     • </w:t>
      </w:r>
      <w:proofErr w:type="spellStart"/>
      <w:r>
        <w:t>Chaussures</w:t>
      </w:r>
      <w:proofErr w:type="spellEnd"/>
    </w:p>
    <w:p w:rsidR="00CD2C33" w:rsidRDefault="0000023D">
      <w:r>
        <w:t xml:space="preserve">     • Tongs</w:t>
      </w:r>
    </w:p>
    <w:p w:rsidR="00CD2C33" w:rsidRDefault="0000023D">
      <w:r>
        <w:t xml:space="preserve">     ACCESSOIRES</w:t>
      </w:r>
    </w:p>
    <w:p w:rsidR="00CD2C33" w:rsidRDefault="0000023D">
      <w:r>
        <w:t xml:space="preserve">     • Porte-clefs</w:t>
      </w:r>
    </w:p>
    <w:p w:rsidR="00CD2C33" w:rsidRDefault="0000023D">
      <w:r>
        <w:t xml:space="preserve">     • </w:t>
      </w:r>
      <w:proofErr w:type="spellStart"/>
      <w:r>
        <w:t>Ceinture</w:t>
      </w:r>
      <w:proofErr w:type="spellEnd"/>
    </w:p>
    <w:p w:rsidR="00CD2C33" w:rsidRDefault="0000023D">
      <w:r>
        <w:t xml:space="preserve">     • Sac</w:t>
      </w:r>
    </w:p>
    <w:p w:rsidR="00CD2C33" w:rsidRDefault="0000023D">
      <w:r>
        <w:t>GALLERY</w:t>
      </w:r>
    </w:p>
    <w:p w:rsidR="00CD2C33" w:rsidRDefault="0000023D">
      <w:r>
        <w:lastRenderedPageBreak/>
        <w:t xml:space="preserve">     Photos</w:t>
      </w:r>
    </w:p>
    <w:p w:rsidR="00CD2C33" w:rsidRDefault="0000023D">
      <w:r>
        <w:t xml:space="preserve">     Videos</w:t>
      </w:r>
    </w:p>
    <w:p w:rsidR="00CD2C33" w:rsidRDefault="0000023D">
      <w:r>
        <w:t>AMIS</w:t>
      </w:r>
    </w:p>
    <w:p w:rsidR="00CD2C33" w:rsidRDefault="0000023D">
      <w:r>
        <w:t>BLOG</w:t>
      </w:r>
    </w:p>
    <w:p w:rsidR="00CD2C33" w:rsidRDefault="0000023D">
      <w:r>
        <w:t>STORY</w:t>
      </w:r>
    </w:p>
    <w:p w:rsidR="00CD2C33" w:rsidRDefault="0000023D">
      <w:r>
        <w:t xml:space="preserve">     Notre histoire</w:t>
      </w:r>
    </w:p>
    <w:p w:rsidR="00CD2C33" w:rsidRDefault="0000023D">
      <w:r>
        <w:t xml:space="preserve">     </w:t>
      </w:r>
      <w:proofErr w:type="spellStart"/>
      <w:r>
        <w:t>Nos</w:t>
      </w:r>
      <w:proofErr w:type="spellEnd"/>
      <w:r>
        <w:t xml:space="preserve"> engagements</w:t>
      </w:r>
    </w:p>
    <w:p w:rsidR="00CD2C33" w:rsidRDefault="0000023D">
      <w:r>
        <w:t xml:space="preserve">     </w:t>
      </w:r>
      <w:proofErr w:type="spellStart"/>
      <w:r>
        <w:t>Nos</w:t>
      </w:r>
      <w:proofErr w:type="spellEnd"/>
      <w:r>
        <w:t xml:space="preserve"> actions</w:t>
      </w:r>
    </w:p>
    <w:p w:rsidR="00CD2C33" w:rsidRDefault="0000023D">
      <w:r>
        <w:t>DOWNLOAD</w:t>
      </w:r>
    </w:p>
    <w:p w:rsidR="00CD2C33" w:rsidRDefault="0000023D">
      <w:r>
        <w:t xml:space="preserve">     </w:t>
      </w:r>
      <w:proofErr w:type="spellStart"/>
      <w:r>
        <w:t>Tailles</w:t>
      </w:r>
      <w:proofErr w:type="spellEnd"/>
    </w:p>
    <w:p w:rsidR="00CD2C33" w:rsidRDefault="0000023D">
      <w:r>
        <w:t xml:space="preserve">     </w:t>
      </w:r>
      <w:proofErr w:type="spellStart"/>
      <w:r>
        <w:t>Pointures</w:t>
      </w:r>
      <w:proofErr w:type="spellEnd"/>
    </w:p>
    <w:p w:rsidR="00CD2C33" w:rsidRDefault="0000023D">
      <w:r>
        <w:t xml:space="preserve">     App. </w:t>
      </w:r>
      <w:proofErr w:type="spellStart"/>
      <w:proofErr w:type="gramStart"/>
      <w:r>
        <w:t>souris</w:t>
      </w:r>
      <w:proofErr w:type="spellEnd"/>
      <w:proofErr w:type="gramEnd"/>
    </w:p>
    <w:p w:rsidR="00CD2C33" w:rsidRDefault="0000023D">
      <w:r>
        <w:t>NOTRE ACTUALITE</w:t>
      </w:r>
    </w:p>
    <w:p w:rsidR="00CD2C33" w:rsidRDefault="0000023D">
      <w:r>
        <w:t xml:space="preserve">     News 1</w:t>
      </w:r>
    </w:p>
    <w:p w:rsidR="00CD2C33" w:rsidRDefault="0000023D">
      <w:r>
        <w:t xml:space="preserve">     News 2</w:t>
      </w:r>
    </w:p>
    <w:p w:rsidR="00CD2C33" w:rsidRDefault="0000023D">
      <w:r>
        <w:t>FOOTER</w:t>
      </w:r>
    </w:p>
    <w:p w:rsidR="00CD2C33" w:rsidRDefault="0000023D">
      <w:r>
        <w:t>MON COMPTE</w:t>
      </w:r>
    </w:p>
    <w:p w:rsidR="00CD2C33" w:rsidRDefault="0000023D">
      <w:r>
        <w:t xml:space="preserve">     </w:t>
      </w:r>
      <w:proofErr w:type="spellStart"/>
      <w:r>
        <w:t>Mes</w:t>
      </w:r>
      <w:proofErr w:type="spellEnd"/>
      <w:r>
        <w:t xml:space="preserve"> </w:t>
      </w:r>
      <w:proofErr w:type="spellStart"/>
      <w:r>
        <w:t>commandes</w:t>
      </w:r>
      <w:proofErr w:type="spellEnd"/>
    </w:p>
    <w:p w:rsidR="00CD2C33" w:rsidRDefault="0000023D">
      <w:r>
        <w:t xml:space="preserve">     </w:t>
      </w:r>
      <w:proofErr w:type="spellStart"/>
      <w:r>
        <w:t>Mes</w:t>
      </w:r>
      <w:proofErr w:type="spellEnd"/>
      <w:r>
        <w:t xml:space="preserve"> </w:t>
      </w:r>
      <w:proofErr w:type="spellStart"/>
      <w:r>
        <w:t>avoirs</w:t>
      </w:r>
      <w:proofErr w:type="spellEnd"/>
    </w:p>
    <w:p w:rsidR="00CD2C33" w:rsidRDefault="0000023D">
      <w:r>
        <w:t xml:space="preserve">     </w:t>
      </w:r>
      <w:proofErr w:type="spellStart"/>
      <w:r>
        <w:t>Mes</w:t>
      </w:r>
      <w:proofErr w:type="spellEnd"/>
      <w:r>
        <w:t xml:space="preserve"> </w:t>
      </w:r>
      <w:proofErr w:type="spellStart"/>
      <w:r>
        <w:t>adresses</w:t>
      </w:r>
      <w:proofErr w:type="spellEnd"/>
    </w:p>
    <w:p w:rsidR="00CD2C33" w:rsidRDefault="0000023D">
      <w:r>
        <w:t xml:space="preserve">     </w:t>
      </w:r>
      <w:proofErr w:type="spellStart"/>
      <w:r>
        <w:t>Mes</w:t>
      </w:r>
      <w:proofErr w:type="spellEnd"/>
      <w:r>
        <w:t xml:space="preserve"> </w:t>
      </w:r>
      <w:proofErr w:type="spellStart"/>
      <w:r>
        <w:t>informations</w:t>
      </w:r>
      <w:proofErr w:type="spellEnd"/>
      <w:r>
        <w:t xml:space="preserve"> </w:t>
      </w:r>
      <w:proofErr w:type="spellStart"/>
      <w:r>
        <w:t>personnelles</w:t>
      </w:r>
      <w:proofErr w:type="spellEnd"/>
    </w:p>
    <w:p w:rsidR="00CD2C33" w:rsidRDefault="0000023D">
      <w:r>
        <w:t xml:space="preserve">     </w:t>
      </w:r>
      <w:proofErr w:type="spellStart"/>
      <w:r>
        <w:t>Mes</w:t>
      </w:r>
      <w:proofErr w:type="spellEnd"/>
      <w:r>
        <w:t xml:space="preserve"> </w:t>
      </w:r>
      <w:proofErr w:type="spellStart"/>
      <w:r>
        <w:t>produits</w:t>
      </w:r>
      <w:proofErr w:type="spellEnd"/>
      <w:r>
        <w:t xml:space="preserve"> </w:t>
      </w:r>
      <w:proofErr w:type="spellStart"/>
      <w:r>
        <w:t>favoris</w:t>
      </w:r>
      <w:proofErr w:type="spellEnd"/>
    </w:p>
    <w:p w:rsidR="00CD2C33" w:rsidRDefault="0000023D">
      <w:r>
        <w:t xml:space="preserve">     Sign out</w:t>
      </w:r>
    </w:p>
    <w:p w:rsidR="00CD2C33" w:rsidRDefault="0000023D">
      <w:r>
        <w:t>CATÉGORIES</w:t>
      </w:r>
    </w:p>
    <w:p w:rsidR="00CD2C33" w:rsidRDefault="0000023D">
      <w:r>
        <w:t xml:space="preserve">     HOMMES</w:t>
      </w:r>
    </w:p>
    <w:p w:rsidR="00CD2C33" w:rsidRDefault="0000023D">
      <w:r>
        <w:t xml:space="preserve">     FEMMES</w:t>
      </w:r>
    </w:p>
    <w:p w:rsidR="00CD2C33" w:rsidRDefault="0000023D">
      <w:r>
        <w:t xml:space="preserve">     ACCESSOIRES</w:t>
      </w:r>
    </w:p>
    <w:p w:rsidR="00CD2C33" w:rsidRDefault="0000023D">
      <w:r>
        <w:t>INFORMATION</w:t>
      </w:r>
    </w:p>
    <w:p w:rsidR="00CD2C33" w:rsidRDefault="0000023D">
      <w:r>
        <w:t xml:space="preserve">     Promotions</w:t>
      </w:r>
    </w:p>
    <w:p w:rsidR="00CD2C33" w:rsidRDefault="0000023D">
      <w:r>
        <w:t xml:space="preserve">     Nouveaux </w:t>
      </w:r>
      <w:proofErr w:type="spellStart"/>
      <w:r>
        <w:t>produits</w:t>
      </w:r>
      <w:proofErr w:type="spellEnd"/>
    </w:p>
    <w:p w:rsidR="00CD2C33" w:rsidRDefault="0000023D">
      <w:r>
        <w:t xml:space="preserve">     </w:t>
      </w:r>
      <w:proofErr w:type="spellStart"/>
      <w:r>
        <w:t>Meilleures</w:t>
      </w:r>
      <w:proofErr w:type="spellEnd"/>
      <w:r>
        <w:t xml:space="preserve"> </w:t>
      </w:r>
      <w:proofErr w:type="spellStart"/>
      <w:r>
        <w:t>ventes</w:t>
      </w:r>
      <w:proofErr w:type="spellEnd"/>
    </w:p>
    <w:p w:rsidR="00CD2C33" w:rsidRDefault="0000023D">
      <w:r>
        <w:t xml:space="preserve">     </w:t>
      </w:r>
      <w:proofErr w:type="spellStart"/>
      <w:r>
        <w:t>Nos</w:t>
      </w:r>
      <w:proofErr w:type="spellEnd"/>
      <w:r>
        <w:t xml:space="preserve"> </w:t>
      </w:r>
      <w:proofErr w:type="spellStart"/>
      <w:r>
        <w:t>magasins</w:t>
      </w:r>
      <w:proofErr w:type="spellEnd"/>
    </w:p>
    <w:p w:rsidR="00CD2C33" w:rsidRDefault="0000023D">
      <w:r>
        <w:t xml:space="preserve">     </w:t>
      </w:r>
      <w:proofErr w:type="spellStart"/>
      <w:r>
        <w:t>Contactez</w:t>
      </w:r>
      <w:proofErr w:type="spellEnd"/>
      <w:r>
        <w:t>-nous</w:t>
      </w:r>
    </w:p>
    <w:p w:rsidR="00CD2C33" w:rsidRDefault="0000023D">
      <w:r>
        <w:t xml:space="preserve">     Terms and conditions of use</w:t>
      </w:r>
    </w:p>
    <w:p w:rsidR="00CD2C33" w:rsidRDefault="0000023D">
      <w:r>
        <w:t xml:space="preserve">     À propos</w:t>
      </w:r>
    </w:p>
    <w:p w:rsidR="00CD2C33" w:rsidRDefault="0000023D">
      <w:r>
        <w:t xml:space="preserve">     Plan du site</w:t>
      </w:r>
    </w:p>
    <w:p w:rsidR="00CD2C33" w:rsidRDefault="0000023D">
      <w:r>
        <w:t>CONTACTEZ-NOUS</w:t>
      </w:r>
    </w:p>
    <w:p w:rsidR="00CD2C33" w:rsidRDefault="0000023D">
      <w:r>
        <w:t>NOUS SUIVRE</w:t>
      </w:r>
    </w:p>
    <w:p w:rsidR="00CD2C33" w:rsidRDefault="0000023D">
      <w:r>
        <w:t xml:space="preserve">     </w:t>
      </w:r>
      <w:proofErr w:type="spellStart"/>
      <w:r>
        <w:t>Facebook</w:t>
      </w:r>
      <w:proofErr w:type="spellEnd"/>
    </w:p>
    <w:p w:rsidR="00CD2C33" w:rsidRDefault="0000023D">
      <w:r>
        <w:t xml:space="preserve">     Twitter</w:t>
      </w:r>
    </w:p>
    <w:p w:rsidR="00CD2C33" w:rsidRDefault="0000023D">
      <w:r>
        <w:t xml:space="preserve">     Google+</w:t>
      </w:r>
    </w:p>
    <w:p w:rsidR="00CD2C33" w:rsidRDefault="0000023D">
      <w:r>
        <w:lastRenderedPageBreak/>
        <w:t xml:space="preserve">     </w:t>
      </w:r>
      <w:proofErr w:type="spellStart"/>
      <w:r>
        <w:t>Pinterest</w:t>
      </w:r>
      <w:proofErr w:type="spellEnd"/>
    </w:p>
    <w:p w:rsidR="00CD2C33" w:rsidRDefault="0000023D">
      <w:r>
        <w:t>NEWSLETTER</w:t>
      </w:r>
    </w:p>
    <w:p w:rsidR="00CD2C33" w:rsidRDefault="00CD2C33"/>
    <w:p w:rsidR="00CD2C33" w:rsidRDefault="0000023D">
      <w:r>
        <w:rPr>
          <w:b/>
        </w:rPr>
        <w:t>CONTENT AND GRAPHICAL ELEMENTS</w:t>
      </w:r>
    </w:p>
    <w:p w:rsidR="00CD2C33" w:rsidRDefault="0000023D">
      <w:proofErr w:type="spellStart"/>
      <w:r>
        <w:t>Graphist</w:t>
      </w:r>
      <w:proofErr w:type="spellEnd"/>
      <w:r>
        <w:t xml:space="preserve">, photograph, video all content will be provided by </w:t>
      </w:r>
      <w:proofErr w:type="spellStart"/>
      <w:r>
        <w:t>Vatfairfoot</w:t>
      </w:r>
      <w:proofErr w:type="spellEnd"/>
    </w:p>
    <w:p w:rsidR="00CD2C33" w:rsidRDefault="0000023D">
      <w:pPr>
        <w:pStyle w:val="AxureHeading2"/>
        <w:keepNext/>
      </w:pPr>
      <w:r>
        <w:br w:type="page"/>
      </w:r>
      <w:bookmarkStart w:id="3" w:name="_Toc359252962"/>
      <w:r>
        <w:lastRenderedPageBreak/>
        <w:t>Home</w:t>
      </w:r>
      <w:bookmarkEnd w:id="3"/>
    </w:p>
    <w:p w:rsidR="00CD2C33" w:rsidRDefault="0000023D">
      <w:r>
        <w:t>- The pointer of the mouse is changed to a feet like the logo.</w:t>
      </w:r>
    </w:p>
    <w:p w:rsidR="00CD2C33" w:rsidRDefault="00313677">
      <w:hyperlink r:id="rId11" w:anchor="fbid=S4Px4LNHjYO" w:history="1">
        <w:r>
          <w:rPr>
            <w:rStyle w:val="Hyperlink"/>
          </w:rPr>
          <w:t>http://www.htmlgoodies.com/beyond/css/create-custom-cursors-with-javascript-and-css3.html#fbid=S4Px4LNHjYO</w:t>
        </w:r>
      </w:hyperlink>
    </w:p>
    <w:p w:rsidR="00CD2C33" w:rsidRDefault="0000023D">
      <w:r>
        <w:t xml:space="preserve"> </w:t>
      </w:r>
    </w:p>
    <w:p w:rsidR="00CD2C33" w:rsidRDefault="0000023D">
      <w:pPr>
        <w:pStyle w:val="AxureHeading3"/>
        <w:keepNext/>
      </w:pPr>
      <w:bookmarkStart w:id="4" w:name="_Toc359252963"/>
      <w:r>
        <w:t>User Interface</w:t>
      </w:r>
      <w:bookmarkEnd w:id="4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6343650" cy="7315200"/>
            <wp:effectExtent l="0" t="0" r="0" b="0"/>
            <wp:docPr id="1" name="AX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3"/>
        <w:keepNext/>
      </w:pPr>
      <w:bookmarkStart w:id="5" w:name="_Toc359252964"/>
      <w:r>
        <w:lastRenderedPageBreak/>
        <w:t>Widget Table</w:t>
      </w:r>
      <w:bookmarkEnd w:id="5"/>
    </w:p>
    <w:tbl>
      <w:tblPr>
        <w:tblStyle w:val="AxureTableStyle"/>
        <w:tblW w:w="0" w:type="auto"/>
        <w:tblLook w:val="04A0"/>
      </w:tblPr>
      <w:tblGrid>
        <w:gridCol w:w="829"/>
        <w:gridCol w:w="1067"/>
        <w:gridCol w:w="9048"/>
      </w:tblGrid>
      <w:tr w:rsidR="00CD2C33" w:rsidTr="00CD2C33">
        <w:trPr>
          <w:cnfStyle w:val="100000000000"/>
        </w:trPr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Label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Description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Main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Slider contains 5 photos slides every 5 seconds</w:t>
            </w:r>
          </w:p>
        </w:tc>
      </w:tr>
      <w:tr w:rsidR="00CD2C33" w:rsidTr="00CD2C33">
        <w:trPr>
          <w:cnfStyle w:val="000000010000"/>
        </w:trPr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Slider contains 5 photos visible (latest 5 news). </w:t>
            </w:r>
            <w:proofErr w:type="gramStart"/>
            <w:r>
              <w:t>slides</w:t>
            </w:r>
            <w:proofErr w:type="gramEnd"/>
            <w:r>
              <w:t xml:space="preserve"> if user clicks on the arrow. The slider contains max 20 news. The news on the slider is composed of 1 image and 1 title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Best sales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Slider contains 5 photos visible (5 best sales). </w:t>
            </w:r>
            <w:proofErr w:type="gramStart"/>
            <w:r>
              <w:t>slides</w:t>
            </w:r>
            <w:proofErr w:type="gramEnd"/>
            <w:r>
              <w:t xml:space="preserve"> if user click on the arrow. The slider contains max 20 best sales. The best sales on the slider is composed of 1 image and 1 title</w:t>
            </w:r>
          </w:p>
        </w:tc>
      </w:tr>
    </w:tbl>
    <w:p w:rsidR="00CD2C33" w:rsidRDefault="0000023D">
      <w:pPr>
        <w:pStyle w:val="AxureHeading2"/>
        <w:keepNext/>
      </w:pPr>
      <w:r>
        <w:br w:type="page"/>
      </w:r>
      <w:bookmarkStart w:id="6" w:name="_Toc359252965"/>
      <w:r>
        <w:lastRenderedPageBreak/>
        <w:t>PRODUITS</w:t>
      </w:r>
      <w:bookmarkEnd w:id="6"/>
    </w:p>
    <w:p w:rsidR="00CD2C33" w:rsidRDefault="0000023D">
      <w:r>
        <w:t xml:space="preserve">THEME: </w:t>
      </w:r>
      <w:r>
        <w:rPr>
          <w:b/>
        </w:rPr>
        <w:t>01PREMIUM</w:t>
      </w:r>
    </w:p>
    <w:p w:rsidR="00CD2C33" w:rsidRDefault="0000023D">
      <w:pPr>
        <w:pStyle w:val="AxureHeading2"/>
        <w:keepNext/>
      </w:pPr>
      <w:bookmarkStart w:id="7" w:name="_Toc359252966"/>
      <w:proofErr w:type="spellStart"/>
      <w:r>
        <w:t>Tous</w:t>
      </w:r>
      <w:proofErr w:type="spellEnd"/>
      <w:r>
        <w:t xml:space="preserve"> les </w:t>
      </w:r>
      <w:proofErr w:type="spellStart"/>
      <w:r>
        <w:t>produits</w:t>
      </w:r>
      <w:bookmarkEnd w:id="7"/>
      <w:proofErr w:type="spellEnd"/>
    </w:p>
    <w:p w:rsidR="00CC3D34" w:rsidRDefault="0000023D" w:rsidP="00CC3D34">
      <w:r>
        <w:t>Default product list page of 01PREMIUM</w:t>
      </w:r>
    </w:p>
    <w:p w:rsidR="00CD2C33" w:rsidRDefault="0000023D" w:rsidP="00CC3D34">
      <w:r>
        <w:t>User Interface</w:t>
      </w:r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4876800" cy="7315200"/>
            <wp:effectExtent l="0" t="0" r="0" b="0"/>
            <wp:docPr id="2" name="AX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2"/>
        <w:keepNext/>
      </w:pPr>
      <w:r>
        <w:br w:type="page"/>
      </w:r>
      <w:bookmarkStart w:id="8" w:name="_Toc359252967"/>
      <w:r>
        <w:lastRenderedPageBreak/>
        <w:t xml:space="preserve">Fiche </w:t>
      </w:r>
      <w:proofErr w:type="spellStart"/>
      <w:r>
        <w:t>produits</w:t>
      </w:r>
      <w:bookmarkEnd w:id="8"/>
      <w:proofErr w:type="spellEnd"/>
    </w:p>
    <w:p w:rsidR="00CD2C33" w:rsidRDefault="0000023D">
      <w:r>
        <w:t>Default product detail page of 01PREMIUM</w:t>
      </w:r>
    </w:p>
    <w:p w:rsidR="00CD2C33" w:rsidRDefault="0000023D">
      <w:pPr>
        <w:pStyle w:val="AxureHeading3"/>
        <w:keepNext/>
      </w:pPr>
      <w:bookmarkStart w:id="9" w:name="_Toc359252968"/>
      <w:r>
        <w:t>User Interface</w:t>
      </w:r>
      <w:bookmarkEnd w:id="9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4629150" cy="7315200"/>
            <wp:effectExtent l="0" t="0" r="0" b="0"/>
            <wp:docPr id="3" name="AX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2"/>
        <w:keepNext/>
      </w:pPr>
      <w:r>
        <w:br w:type="page"/>
      </w:r>
      <w:bookmarkStart w:id="10" w:name="_Toc359252969"/>
      <w:r>
        <w:lastRenderedPageBreak/>
        <w:t>News</w:t>
      </w:r>
      <w:bookmarkEnd w:id="10"/>
    </w:p>
    <w:p w:rsidR="00CD2C33" w:rsidRDefault="0000023D">
      <w:r>
        <w:t>News detail page</w:t>
      </w:r>
    </w:p>
    <w:p w:rsidR="00CD2C33" w:rsidRDefault="0000023D">
      <w:pPr>
        <w:pStyle w:val="AxureHeading3"/>
        <w:keepNext/>
      </w:pPr>
      <w:bookmarkStart w:id="11" w:name="_Toc359252970"/>
      <w:r>
        <w:t>User Interface</w:t>
      </w:r>
      <w:bookmarkEnd w:id="11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5886450" cy="7315200"/>
            <wp:effectExtent l="0" t="0" r="0" b="0"/>
            <wp:docPr id="4" name="AX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3"/>
        <w:keepNext/>
      </w:pPr>
      <w:bookmarkStart w:id="12" w:name="_Toc359252971"/>
      <w:r>
        <w:lastRenderedPageBreak/>
        <w:t>Widget Table</w:t>
      </w:r>
      <w:bookmarkEnd w:id="12"/>
    </w:p>
    <w:tbl>
      <w:tblPr>
        <w:tblStyle w:val="AxureTableStyle"/>
        <w:tblW w:w="0" w:type="auto"/>
        <w:tblLook w:val="04A0"/>
      </w:tblPr>
      <w:tblGrid>
        <w:gridCol w:w="829"/>
        <w:gridCol w:w="1213"/>
        <w:gridCol w:w="8902"/>
      </w:tblGrid>
      <w:tr w:rsidR="00CD2C33" w:rsidTr="00CD2C33">
        <w:trPr>
          <w:cnfStyle w:val="100000000000"/>
        </w:trPr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Label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Description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image or video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proofErr w:type="gramStart"/>
            <w:r>
              <w:t>image</w:t>
            </w:r>
            <w:proofErr w:type="gramEnd"/>
            <w:r>
              <w:t xml:space="preserve"> or video.</w:t>
            </w:r>
            <w:r>
              <w:br/>
              <w:t>On click on image: open layer with image at the original size</w:t>
            </w:r>
            <w:r>
              <w:br/>
              <w:t>On click on video, play the video.</w:t>
            </w:r>
            <w:r>
              <w:br/>
            </w:r>
          </w:p>
        </w:tc>
      </w:tr>
      <w:tr w:rsidR="00CD2C33" w:rsidTr="00CD2C33">
        <w:trPr>
          <w:cnfStyle w:val="000000010000"/>
        </w:trPr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title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titles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description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description. WIZIWIG: free html.</w:t>
            </w:r>
          </w:p>
        </w:tc>
      </w:tr>
      <w:tr w:rsidR="00CD2C33" w:rsidTr="00CD2C33">
        <w:trPr>
          <w:cnfStyle w:val="000000010000"/>
        </w:trPr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4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News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Slider contains 5 photos visible (latest 5 news). </w:t>
            </w:r>
            <w:proofErr w:type="gramStart"/>
            <w:r>
              <w:t>slides</w:t>
            </w:r>
            <w:proofErr w:type="gramEnd"/>
            <w:r>
              <w:t xml:space="preserve"> if user clicks on the arrow. The slider contains max 20 news. The news on the slider is composed of 1 image and 1 title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5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Best sales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Slider contains 5 photos visible (5 best sales). </w:t>
            </w:r>
            <w:proofErr w:type="gramStart"/>
            <w:r>
              <w:t>slides</w:t>
            </w:r>
            <w:proofErr w:type="gramEnd"/>
            <w:r>
              <w:t xml:space="preserve"> if user click on the arrow. The slider contains max 20 best sales. The best sales on the slider is composed of 1 image and 1 title</w:t>
            </w:r>
          </w:p>
        </w:tc>
      </w:tr>
    </w:tbl>
    <w:p w:rsidR="00CD2C33" w:rsidRDefault="0000023D">
      <w:pPr>
        <w:pStyle w:val="AxureHeading2"/>
        <w:keepNext/>
      </w:pPr>
      <w:r>
        <w:br w:type="page"/>
      </w:r>
      <w:bookmarkStart w:id="13" w:name="_Toc359252972"/>
      <w:r>
        <w:lastRenderedPageBreak/>
        <w:t>Gallery</w:t>
      </w:r>
      <w:bookmarkEnd w:id="13"/>
    </w:p>
    <w:p w:rsidR="00CD2C33" w:rsidRDefault="0000023D">
      <w:r>
        <w:t>Gallery</w:t>
      </w:r>
    </w:p>
    <w:p w:rsidR="00CD2C33" w:rsidRDefault="0000023D">
      <w:pPr>
        <w:pStyle w:val="AxureHeading2"/>
        <w:keepNext/>
      </w:pPr>
      <w:bookmarkStart w:id="14" w:name="_Toc359252973"/>
      <w:r>
        <w:t>Photos</w:t>
      </w:r>
      <w:bookmarkEnd w:id="14"/>
    </w:p>
    <w:p w:rsidR="00CD2C33" w:rsidRDefault="0000023D">
      <w:proofErr w:type="gramStart"/>
      <w:r>
        <w:t>Gallery photos.</w:t>
      </w:r>
      <w:proofErr w:type="gramEnd"/>
    </w:p>
    <w:p w:rsidR="00CD2C33" w:rsidRDefault="00CD2C33"/>
    <w:p w:rsidR="00CD2C33" w:rsidRDefault="0000023D">
      <w:r>
        <w:t xml:space="preserve">Gallery photo with </w:t>
      </w:r>
    </w:p>
    <w:p w:rsidR="00CD2C33" w:rsidRDefault="0000023D">
      <w:r>
        <w:t xml:space="preserve">- </w:t>
      </w:r>
      <w:proofErr w:type="gramStart"/>
      <w:r>
        <w:t>images</w:t>
      </w:r>
      <w:proofErr w:type="gramEnd"/>
      <w:r>
        <w:t xml:space="preserve">, </w:t>
      </w:r>
    </w:p>
    <w:p w:rsidR="00CD2C33" w:rsidRDefault="0000023D">
      <w:r>
        <w:t xml:space="preserve">- rating star system, </w:t>
      </w:r>
    </w:p>
    <w:p w:rsidR="00CD2C33" w:rsidRDefault="0000023D">
      <w:r>
        <w:t xml:space="preserve">- </w:t>
      </w:r>
      <w:proofErr w:type="gramStart"/>
      <w:r>
        <w:t>like</w:t>
      </w:r>
      <w:proofErr w:type="gramEnd"/>
      <w:r>
        <w:t xml:space="preserve"> (</w:t>
      </w:r>
      <w:proofErr w:type="spellStart"/>
      <w:r>
        <w:t>facebook</w:t>
      </w:r>
      <w:proofErr w:type="spellEnd"/>
      <w:r>
        <w:t>)</w:t>
      </w:r>
    </w:p>
    <w:p w:rsidR="00CD2C33" w:rsidRDefault="00CD2C33"/>
    <w:p w:rsidR="00CD2C33" w:rsidRDefault="0000023D">
      <w:r>
        <w:rPr>
          <w:b/>
        </w:rPr>
        <w:t>On rollover</w:t>
      </w:r>
      <w:r>
        <w:t xml:space="preserve"> on the photos: A text appears</w:t>
      </w:r>
    </w:p>
    <w:p w:rsidR="00CD2C33" w:rsidRDefault="0000023D">
      <w:r>
        <w:rPr>
          <w:b/>
        </w:rPr>
        <w:t>On click</w:t>
      </w:r>
      <w:r>
        <w:t xml:space="preserve"> on the photo, the </w:t>
      </w:r>
      <w:proofErr w:type="gramStart"/>
      <w:r>
        <w:t>photo open</w:t>
      </w:r>
      <w:proofErr w:type="gramEnd"/>
      <w:r>
        <w:t xml:space="preserve"> in a layer with: </w:t>
      </w:r>
    </w:p>
    <w:p w:rsidR="00CD2C33" w:rsidRDefault="0000023D">
      <w:r>
        <w:t xml:space="preserve">- </w:t>
      </w:r>
      <w:proofErr w:type="gramStart"/>
      <w:r>
        <w:t>photo</w:t>
      </w:r>
      <w:proofErr w:type="gramEnd"/>
      <w:r>
        <w:t xml:space="preserve"> original size</w:t>
      </w:r>
    </w:p>
    <w:p w:rsidR="00CD2C33" w:rsidRDefault="0000023D">
      <w:r>
        <w:t xml:space="preserve">- </w:t>
      </w:r>
      <w:proofErr w:type="gramStart"/>
      <w:r>
        <w:t>title</w:t>
      </w:r>
      <w:proofErr w:type="gramEnd"/>
    </w:p>
    <w:p w:rsidR="00CD2C33" w:rsidRDefault="0000023D">
      <w:r>
        <w:t xml:space="preserve">- </w:t>
      </w:r>
      <w:proofErr w:type="gramStart"/>
      <w:r>
        <w:t>description</w:t>
      </w:r>
      <w:proofErr w:type="gramEnd"/>
      <w:r>
        <w:t xml:space="preserve"> of the photo.</w:t>
      </w:r>
    </w:p>
    <w:p w:rsidR="00CD2C33" w:rsidRDefault="0000023D">
      <w:r>
        <w:t>- button next, previous.</w:t>
      </w:r>
    </w:p>
    <w:p w:rsidR="00CD2C33" w:rsidRDefault="00CD2C33"/>
    <w:p w:rsidR="00CD2C33" w:rsidRDefault="0000023D">
      <w:pPr>
        <w:pStyle w:val="AxureHeading3"/>
        <w:keepNext/>
      </w:pPr>
      <w:bookmarkStart w:id="15" w:name="_Toc359252974"/>
      <w:r>
        <w:lastRenderedPageBreak/>
        <w:t>User Interface</w:t>
      </w:r>
      <w:bookmarkEnd w:id="15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6858000" cy="6924675"/>
            <wp:effectExtent l="0" t="0" r="0" b="0"/>
            <wp:docPr id="5" name="AXU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2"/>
        <w:keepNext/>
      </w:pPr>
      <w:r>
        <w:br w:type="page"/>
      </w:r>
      <w:bookmarkStart w:id="16" w:name="_Toc359252975"/>
      <w:r>
        <w:lastRenderedPageBreak/>
        <w:t>Videos</w:t>
      </w:r>
      <w:bookmarkEnd w:id="16"/>
    </w:p>
    <w:p w:rsidR="00CD2C33" w:rsidRDefault="0000023D">
      <w:proofErr w:type="gramStart"/>
      <w:r>
        <w:t>Gallery photos.</w:t>
      </w:r>
      <w:proofErr w:type="gramEnd"/>
    </w:p>
    <w:p w:rsidR="00CD2C33" w:rsidRDefault="00CD2C33"/>
    <w:p w:rsidR="00CD2C33" w:rsidRDefault="0000023D">
      <w:r>
        <w:t xml:space="preserve">Gallery photo with </w:t>
      </w:r>
    </w:p>
    <w:p w:rsidR="00CD2C33" w:rsidRDefault="0000023D">
      <w:r>
        <w:t xml:space="preserve">- </w:t>
      </w:r>
      <w:proofErr w:type="gramStart"/>
      <w:r>
        <w:t>images</w:t>
      </w:r>
      <w:proofErr w:type="gramEnd"/>
      <w:r>
        <w:t xml:space="preserve">, </w:t>
      </w:r>
    </w:p>
    <w:p w:rsidR="00CD2C33" w:rsidRDefault="0000023D">
      <w:r>
        <w:t xml:space="preserve">- rating star system, </w:t>
      </w:r>
    </w:p>
    <w:p w:rsidR="00CD2C33" w:rsidRDefault="0000023D">
      <w:r>
        <w:t xml:space="preserve">- </w:t>
      </w:r>
      <w:proofErr w:type="gramStart"/>
      <w:r>
        <w:t>like</w:t>
      </w:r>
      <w:proofErr w:type="gramEnd"/>
      <w:r>
        <w:t xml:space="preserve"> (</w:t>
      </w:r>
      <w:proofErr w:type="spellStart"/>
      <w:r>
        <w:t>facebook</w:t>
      </w:r>
      <w:proofErr w:type="spellEnd"/>
      <w:r>
        <w:t>)</w:t>
      </w:r>
    </w:p>
    <w:p w:rsidR="00CD2C33" w:rsidRDefault="00CD2C33"/>
    <w:p w:rsidR="00CD2C33" w:rsidRDefault="0000023D">
      <w:r>
        <w:rPr>
          <w:b/>
        </w:rPr>
        <w:t>On rollover</w:t>
      </w:r>
      <w:r>
        <w:t xml:space="preserve"> on the videos: A text appears</w:t>
      </w:r>
    </w:p>
    <w:p w:rsidR="00CD2C33" w:rsidRDefault="0000023D">
      <w:r>
        <w:rPr>
          <w:b/>
        </w:rPr>
        <w:t>On click</w:t>
      </w:r>
      <w:r>
        <w:t xml:space="preserve"> on the videos, the </w:t>
      </w:r>
      <w:proofErr w:type="gramStart"/>
      <w:r>
        <w:t>photo open</w:t>
      </w:r>
      <w:proofErr w:type="gramEnd"/>
      <w:r>
        <w:t xml:space="preserve"> in a </w:t>
      </w:r>
      <w:proofErr w:type="spellStart"/>
      <w:r>
        <w:t>youtube</w:t>
      </w:r>
      <w:proofErr w:type="spellEnd"/>
      <w:r>
        <w:t xml:space="preserve"> layer with: </w:t>
      </w:r>
    </w:p>
    <w:p w:rsidR="00CD2C33" w:rsidRDefault="0000023D">
      <w:r>
        <w:t xml:space="preserve">- </w:t>
      </w:r>
      <w:proofErr w:type="gramStart"/>
      <w:r>
        <w:t>video</w:t>
      </w:r>
      <w:proofErr w:type="gramEnd"/>
    </w:p>
    <w:p w:rsidR="00CD2C33" w:rsidRDefault="0000023D">
      <w:r>
        <w:t xml:space="preserve">- </w:t>
      </w:r>
      <w:proofErr w:type="gramStart"/>
      <w:r>
        <w:t>title</w:t>
      </w:r>
      <w:proofErr w:type="gramEnd"/>
    </w:p>
    <w:p w:rsidR="00CD2C33" w:rsidRDefault="0000023D">
      <w:r>
        <w:t xml:space="preserve">- </w:t>
      </w:r>
      <w:proofErr w:type="gramStart"/>
      <w:r>
        <w:t>description</w:t>
      </w:r>
      <w:proofErr w:type="gramEnd"/>
      <w:r>
        <w:t xml:space="preserve"> of the video.</w:t>
      </w:r>
    </w:p>
    <w:p w:rsidR="00CD2C33" w:rsidRDefault="00CD2C33"/>
    <w:p w:rsidR="00CD2C33" w:rsidRDefault="0000023D">
      <w:pPr>
        <w:pStyle w:val="AxureHeading3"/>
        <w:keepNext/>
      </w:pPr>
      <w:bookmarkStart w:id="17" w:name="_Toc359252976"/>
      <w:r>
        <w:lastRenderedPageBreak/>
        <w:t>User Interface</w:t>
      </w:r>
      <w:bookmarkEnd w:id="17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6858000" cy="6924675"/>
            <wp:effectExtent l="0" t="0" r="0" b="0"/>
            <wp:docPr id="6" name="AX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33" w:rsidRDefault="0000023D">
      <w:pPr>
        <w:pStyle w:val="AxureHeading2"/>
        <w:keepNext/>
      </w:pPr>
      <w:r>
        <w:br w:type="page"/>
      </w:r>
      <w:bookmarkStart w:id="18" w:name="_Toc359252977"/>
      <w:r>
        <w:lastRenderedPageBreak/>
        <w:t>Amis (friends)</w:t>
      </w:r>
      <w:bookmarkEnd w:id="18"/>
    </w:p>
    <w:p w:rsidR="00CD2C33" w:rsidRDefault="0000023D">
      <w:pPr>
        <w:pStyle w:val="AxureHeading3"/>
        <w:keepNext/>
      </w:pPr>
      <w:bookmarkStart w:id="19" w:name="_Toc359252978"/>
      <w:r>
        <w:t>User Interface</w:t>
      </w:r>
      <w:bookmarkEnd w:id="19"/>
    </w:p>
    <w:p w:rsidR="00CD2C33" w:rsidRDefault="0000023D">
      <w:pPr>
        <w:pStyle w:val="AxureImageParagraph"/>
      </w:pPr>
      <w:r>
        <w:rPr>
          <w:noProof/>
        </w:rPr>
        <w:drawing>
          <wp:inline distT="0" distB="0" distL="0" distR="0">
            <wp:extent cx="4724400" cy="7315200"/>
            <wp:effectExtent l="0" t="0" r="0" b="0"/>
            <wp:docPr id="7" name="AXU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34" w:rsidRDefault="00CC3D34">
      <w:pPr>
        <w:spacing w:before="0" w:after="0"/>
        <w:rPr>
          <w:b/>
          <w:color w:val="404040" w:themeColor="text1" w:themeTint="BF"/>
          <w:sz w:val="20"/>
        </w:rPr>
      </w:pPr>
      <w:r>
        <w:br w:type="page"/>
      </w:r>
    </w:p>
    <w:p w:rsidR="00CD2C33" w:rsidRDefault="0000023D">
      <w:pPr>
        <w:pStyle w:val="AxureHeading3"/>
        <w:keepNext/>
      </w:pPr>
      <w:bookmarkStart w:id="20" w:name="_Toc359252979"/>
      <w:r>
        <w:lastRenderedPageBreak/>
        <w:t>Widget Table</w:t>
      </w:r>
      <w:bookmarkEnd w:id="20"/>
    </w:p>
    <w:tbl>
      <w:tblPr>
        <w:tblStyle w:val="AxureTableStyle"/>
        <w:tblW w:w="0" w:type="auto"/>
        <w:tblLook w:val="04A0"/>
      </w:tblPr>
      <w:tblGrid>
        <w:gridCol w:w="829"/>
        <w:gridCol w:w="1176"/>
        <w:gridCol w:w="8268"/>
      </w:tblGrid>
      <w:tr w:rsidR="00CD2C33" w:rsidTr="00CD2C33">
        <w:trPr>
          <w:cnfStyle w:val="100000000000"/>
        </w:trPr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Footnote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Label</w:t>
            </w:r>
          </w:p>
        </w:tc>
        <w:tc>
          <w:tcPr>
            <w:tcW w:w="0" w:type="auto"/>
          </w:tcPr>
          <w:p w:rsidR="00CD2C33" w:rsidRDefault="0000023D">
            <w:pPr>
              <w:pStyle w:val="AxureTableHeaderText"/>
            </w:pPr>
            <w:r>
              <w:t>Description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1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Main slider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Friends photo that slides every 5 </w:t>
            </w:r>
            <w:proofErr w:type="spellStart"/>
            <w:r>
              <w:t>secondes</w:t>
            </w:r>
            <w:proofErr w:type="spellEnd"/>
          </w:p>
        </w:tc>
      </w:tr>
      <w:tr w:rsidR="00CD2C33" w:rsidTr="00CD2C33">
        <w:trPr>
          <w:cnfStyle w:val="000000010000"/>
        </w:trPr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2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Friend name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Friend name</w:t>
            </w:r>
          </w:p>
        </w:tc>
      </w:tr>
      <w:tr w:rsidR="00CD2C33" w:rsidTr="00CD2C33"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3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>Photo or video</w:t>
            </w:r>
          </w:p>
        </w:tc>
        <w:tc>
          <w:tcPr>
            <w:tcW w:w="0" w:type="auto"/>
          </w:tcPr>
          <w:p w:rsidR="00CD2C33" w:rsidRDefault="0000023D">
            <w:pPr>
              <w:pStyle w:val="AxureTableNormalText"/>
            </w:pPr>
            <w:r>
              <w:t xml:space="preserve">Carl </w:t>
            </w:r>
            <w:proofErr w:type="spellStart"/>
            <w:r>
              <w:t>cox</w:t>
            </w:r>
            <w:proofErr w:type="spellEnd"/>
            <w:r>
              <w:t xml:space="preserve"> is a friend and we display 3 photos or videos.</w:t>
            </w:r>
            <w:r>
              <w:br/>
              <w:t>On click on arrow the photos slides and 3 other photos appears</w:t>
            </w:r>
            <w:r>
              <w:br/>
              <w:t>On rollover a text appears</w:t>
            </w:r>
            <w:r>
              <w:br/>
              <w:t xml:space="preserve">On click it opens the photo or video in a layer. </w:t>
            </w:r>
            <w:proofErr w:type="gramStart"/>
            <w:r>
              <w:t>possibility</w:t>
            </w:r>
            <w:proofErr w:type="gramEnd"/>
            <w:r>
              <w:t xml:space="preserve"> to have an external link to the friend's website, </w:t>
            </w:r>
            <w:proofErr w:type="spellStart"/>
            <w:r>
              <w:t>facebook</w:t>
            </w:r>
            <w:proofErr w:type="spellEnd"/>
            <w:r>
              <w:t>...</w:t>
            </w:r>
          </w:p>
        </w:tc>
      </w:tr>
    </w:tbl>
    <w:p w:rsidR="00CD2C33" w:rsidRDefault="0000023D">
      <w:pPr>
        <w:pStyle w:val="AxureHeading2"/>
        <w:keepNext/>
      </w:pPr>
      <w:r>
        <w:br w:type="page"/>
      </w:r>
      <w:bookmarkStart w:id="21" w:name="_Toc359252980"/>
      <w:r>
        <w:lastRenderedPageBreak/>
        <w:t>BLOG</w:t>
      </w:r>
      <w:bookmarkEnd w:id="21"/>
    </w:p>
    <w:p w:rsidR="00CD2C33" w:rsidRDefault="0000023D">
      <w:r>
        <w:t>We propose to use this blog module</w:t>
      </w:r>
    </w:p>
    <w:p w:rsidR="00CD2C33" w:rsidRDefault="0000023D">
      <w:r>
        <w:rPr>
          <w:b/>
        </w:rPr>
        <w:t>BLOG MODULE</w:t>
      </w:r>
    </w:p>
    <w:p w:rsidR="00CD2C33" w:rsidRDefault="0000023D">
      <w:r>
        <w:t>http://addons.prestashop.com/fr/content-management/2500-blog-prestablog-posts-categories-comments-products.html</w:t>
      </w:r>
    </w:p>
    <w:p w:rsidR="00CD2C33" w:rsidRDefault="0000023D">
      <w:pPr>
        <w:pStyle w:val="AxureHeading2"/>
        <w:keepNext/>
      </w:pPr>
      <w:bookmarkStart w:id="22" w:name="_Toc359252981"/>
      <w:r>
        <w:t>STORY</w:t>
      </w:r>
      <w:bookmarkEnd w:id="22"/>
    </w:p>
    <w:p w:rsidR="00CD2C33" w:rsidRDefault="0000023D">
      <w:pPr>
        <w:pStyle w:val="AxureHeading2"/>
        <w:keepNext/>
      </w:pPr>
      <w:bookmarkStart w:id="23" w:name="_Toc359252982"/>
      <w:r>
        <w:t>Notre histoire</w:t>
      </w:r>
      <w:bookmarkEnd w:id="23"/>
    </w:p>
    <w:p w:rsidR="00CD2C33" w:rsidRDefault="0000023D">
      <w:r>
        <w:t>Content page</w:t>
      </w:r>
    </w:p>
    <w:p w:rsidR="00CD2C33" w:rsidRDefault="0000023D">
      <w:pPr>
        <w:pStyle w:val="AxureHeading2"/>
        <w:keepNext/>
      </w:pPr>
      <w:bookmarkStart w:id="24" w:name="_Toc359252983"/>
      <w:proofErr w:type="spellStart"/>
      <w:r>
        <w:t>Nos</w:t>
      </w:r>
      <w:proofErr w:type="spellEnd"/>
      <w:r>
        <w:t xml:space="preserve"> engagements</w:t>
      </w:r>
      <w:bookmarkEnd w:id="24"/>
    </w:p>
    <w:p w:rsidR="00CD2C33" w:rsidRDefault="0000023D">
      <w:r>
        <w:t>Content page</w:t>
      </w:r>
    </w:p>
    <w:p w:rsidR="00CD2C33" w:rsidRDefault="0000023D">
      <w:pPr>
        <w:pStyle w:val="AxureHeading2"/>
        <w:keepNext/>
      </w:pPr>
      <w:bookmarkStart w:id="25" w:name="_Toc359252984"/>
      <w:proofErr w:type="spellStart"/>
      <w:r>
        <w:t>Nos</w:t>
      </w:r>
      <w:proofErr w:type="spellEnd"/>
      <w:r>
        <w:t xml:space="preserve"> actions</w:t>
      </w:r>
      <w:bookmarkEnd w:id="25"/>
    </w:p>
    <w:p w:rsidR="00CD2C33" w:rsidRDefault="0000023D">
      <w:r>
        <w:t>Content page</w:t>
      </w:r>
    </w:p>
    <w:p w:rsidR="00CD2C33" w:rsidRDefault="0000023D">
      <w:pPr>
        <w:pStyle w:val="AxureHeading2"/>
        <w:keepNext/>
      </w:pPr>
      <w:bookmarkStart w:id="26" w:name="_Toc359252985"/>
      <w:r>
        <w:t>CONTACT</w:t>
      </w:r>
      <w:bookmarkEnd w:id="26"/>
    </w:p>
    <w:p w:rsidR="00CD2C33" w:rsidRDefault="0000023D">
      <w:r>
        <w:t>Contact page</w:t>
      </w:r>
    </w:p>
    <w:p w:rsidR="00CD2C33" w:rsidRDefault="00CD2C33"/>
    <w:p w:rsidR="00CD2C33" w:rsidRDefault="0000023D">
      <w:r>
        <w:t>Company address, telephone, fax etc</w:t>
      </w:r>
      <w:proofErr w:type="gramStart"/>
      <w:r>
        <w:t>..</w:t>
      </w:r>
      <w:proofErr w:type="gramEnd"/>
    </w:p>
    <w:p w:rsidR="00CD2C33" w:rsidRDefault="0000023D">
      <w:r>
        <w:t>Google map</w:t>
      </w:r>
    </w:p>
    <w:p w:rsidR="00CD2C33" w:rsidRDefault="00CD2C33"/>
    <w:p w:rsidR="00CD2C33" w:rsidRDefault="0000023D">
      <w:pPr>
        <w:pStyle w:val="AxureHeading2"/>
        <w:keepNext/>
      </w:pPr>
      <w:bookmarkStart w:id="27" w:name="_Toc359252986"/>
      <w:r>
        <w:t>DOWNLOAD</w:t>
      </w:r>
      <w:bookmarkEnd w:id="27"/>
    </w:p>
    <w:p w:rsidR="00CD2C33" w:rsidRDefault="0000023D">
      <w:r>
        <w:t xml:space="preserve">Page to download 3 type of </w:t>
      </w:r>
      <w:proofErr w:type="spellStart"/>
      <w:r>
        <w:t>pdf</w:t>
      </w:r>
      <w:proofErr w:type="spellEnd"/>
      <w:r>
        <w:t xml:space="preserve"> document</w:t>
      </w:r>
    </w:p>
    <w:p w:rsidR="00CD2C33" w:rsidRDefault="00CD2C33"/>
    <w:p w:rsidR="00CD2C33" w:rsidRDefault="0000023D">
      <w:proofErr w:type="gramStart"/>
      <w:r>
        <w:t xml:space="preserve">Simple content page with text and a link to download a </w:t>
      </w:r>
      <w:proofErr w:type="spellStart"/>
      <w:r>
        <w:t>pdf</w:t>
      </w:r>
      <w:proofErr w:type="spellEnd"/>
      <w:r>
        <w:t xml:space="preserve"> document.</w:t>
      </w:r>
      <w:proofErr w:type="gramEnd"/>
    </w:p>
    <w:p w:rsidR="00CD2C33" w:rsidRDefault="00CD2C33">
      <w:pPr>
        <w:sectPr w:rsidR="00CD2C33">
          <w:headerReference w:type="default" r:id="rId18"/>
          <w:footerReference w:type="default" r:id="rId19"/>
          <w:type w:val="continuous"/>
          <w:pgSz w:w="12240" w:h="15840"/>
          <w:pgMar w:top="720" w:right="720" w:bottom="720" w:left="720" w:header="720" w:footer="432" w:gutter="0"/>
          <w:cols w:space="720"/>
        </w:sectPr>
      </w:pPr>
    </w:p>
    <w:p w:rsidR="0000023D" w:rsidRDefault="0000023D"/>
    <w:sectPr w:rsidR="0000023D" w:rsidSect="004F3FB3">
      <w:headerReference w:type="default" r:id="rId20"/>
      <w:footerReference w:type="default" r:id="rId21"/>
      <w:type w:val="continuous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306B7" w:rsidRDefault="00A306B7" w:rsidP="00093BE1">
      <w:pPr>
        <w:spacing w:before="0" w:after="0"/>
      </w:pPr>
      <w:r>
        <w:separator/>
      </w:r>
    </w:p>
  </w:endnote>
  <w:endnote w:type="continuationSeparator" w:id="0">
    <w:p w:rsidR="00A306B7" w:rsidRDefault="00A306B7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313677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7</w: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DB12BA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78115E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306B7" w:rsidRDefault="00A306B7" w:rsidP="00093BE1">
      <w:pPr>
        <w:spacing w:before="0" w:after="0"/>
      </w:pPr>
      <w:r>
        <w:separator/>
      </w:r>
    </w:p>
  </w:footnote>
  <w:footnote w:type="continuationSeparator" w:id="0">
    <w:p w:rsidR="00A306B7" w:rsidRDefault="00A306B7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p w:rsidR="00557485" w:rsidRPr="003E5A01" w:rsidRDefault="0095118F" w:rsidP="00557485">
          <w:pPr>
            <w:pStyle w:val="NoSpacing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404040" w:themeColor="text1" w:themeTint="BF"/>
            </w:rPr>
            <w:t>The Specification</w:t>
          </w:r>
        </w:p>
      </w:tc>
    </w:tr>
  </w:tbl>
  <w:p w:rsidR="00557485" w:rsidRDefault="00557485" w:rsidP="00775200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557485" w:rsidRPr="003E5A01" w:rsidRDefault="0095118F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Specification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48536AB2"/>
    <w:multiLevelType w:val="multilevel"/>
    <w:tmpl w:val="5686E13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50F91A00"/>
    <w:multiLevelType w:val="multilevel"/>
    <w:tmpl w:val="38C8B13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3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2"/>
  </w:num>
  <w:num w:numId="5">
    <w:abstractNumId w:val="2"/>
  </w:num>
  <w:num w:numId="6">
    <w:abstractNumId w:val="5"/>
  </w:num>
  <w:num w:numId="7">
    <w:abstractNumId w:val="9"/>
  </w:num>
  <w:num w:numId="8">
    <w:abstractNumId w:val="13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attachedTemplate r:id="rId1"/>
  <w:stylePaneFormatFilter w:val="3F21"/>
  <w:defaultTabStop w:val="720"/>
  <w:drawingGridHorizontalSpacing w:val="90"/>
  <w:displayHorizontalDrawingGridEvery w:val="2"/>
  <w:characterSpacingControl w:val="doNotCompress"/>
  <w:hdrShapeDefaults>
    <o:shapedefaults v:ext="edit" spidmax="28674"/>
  </w:hdrShapeDefaults>
  <w:footnotePr>
    <w:footnote w:id="-1"/>
    <w:footnote w:id="0"/>
  </w:footnotePr>
  <w:endnotePr>
    <w:endnote w:id="-1"/>
    <w:endnote w:id="0"/>
  </w:endnotePr>
  <w:compat/>
  <w:rsids>
    <w:rsidRoot w:val="0059757A"/>
    <w:rsid w:val="0000023D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3677"/>
    <w:rsid w:val="00317D15"/>
    <w:rsid w:val="00360CB9"/>
    <w:rsid w:val="003734C9"/>
    <w:rsid w:val="00377999"/>
    <w:rsid w:val="00395368"/>
    <w:rsid w:val="003A0EE9"/>
    <w:rsid w:val="003E5A01"/>
    <w:rsid w:val="003E6F8C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F3FB3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8115E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306B7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45CA1"/>
    <w:rsid w:val="00C5657F"/>
    <w:rsid w:val="00C56E90"/>
    <w:rsid w:val="00C62A92"/>
    <w:rsid w:val="00CA69B0"/>
    <w:rsid w:val="00CB1DD0"/>
    <w:rsid w:val="00CC3D34"/>
    <w:rsid w:val="00CC63DF"/>
    <w:rsid w:val="00CD2C33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86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basedOn w:val="Normal"/>
    <w:qFormat/>
    <w:rsid w:val="000C5777"/>
    <w:pPr>
      <w:spacing w:before="0" w:after="0"/>
    </w:pPr>
    <w:rPr>
      <w:sz w:val="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htmlgoodies.com/beyond/css/create-custom-cursors-with-javascript-and-css3.html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2.emf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D3071"/>
    <w:rsid w:val="006B709E"/>
    <w:rsid w:val="006C6836"/>
    <w:rsid w:val="009271FF"/>
    <w:rsid w:val="009D3071"/>
    <w:rsid w:val="00EF7266"/>
    <w:rsid w:val="00F36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2013-06-17T00:00:00</PublishDate>
  <Abstract>Functional Specifications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D5485A-79CE-4B2C-A7F2-21930DBBF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</Template>
  <TotalTime>1164</TotalTime>
  <Pages>19</Pages>
  <Words>1100</Words>
  <Characters>6273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7359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Specification</dc:title>
  <dc:subject>Vatfairfoot</dc:subject>
  <dc:creator>Michael Lallemand</dc:creator>
  <cp:lastModifiedBy>Michael</cp:lastModifiedBy>
  <cp:revision>5</cp:revision>
  <cp:lastPrinted>2010-09-03T00:33:00Z</cp:lastPrinted>
  <dcterms:created xsi:type="dcterms:W3CDTF">2010-09-03T21:47:00Z</dcterms:created>
  <dcterms:modified xsi:type="dcterms:W3CDTF">2013-06-19T06:48:00Z</dcterms:modified>
</cp:coreProperties>
</file>